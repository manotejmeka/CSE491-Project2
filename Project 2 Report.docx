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19" w:rsidRDefault="00AD568B">
      <w:r>
        <w:t>Manotej Meka</w:t>
      </w:r>
    </w:p>
    <w:p w:rsidR="00AD568B" w:rsidRDefault="00AD568B">
      <w:r>
        <w:t>CSE 491 – Biometrics</w:t>
      </w:r>
    </w:p>
    <w:p w:rsidR="00AD568B" w:rsidRDefault="00AD568B"/>
    <w:p w:rsidR="00AD568B" w:rsidRDefault="00AD568B" w:rsidP="00AD568B">
      <w:pPr>
        <w:jc w:val="center"/>
      </w:pPr>
      <w:r>
        <w:t>Homework 3</w:t>
      </w:r>
    </w:p>
    <w:p w:rsidR="00AD568B" w:rsidRDefault="00AD568B" w:rsidP="00AD568B">
      <w:bookmarkStart w:id="0" w:name="_GoBack"/>
      <w:bookmarkEnd w:id="0"/>
    </w:p>
    <w:p w:rsidR="00AD568B" w:rsidRDefault="00AD568B" w:rsidP="00AD568B">
      <w:r>
        <w:t>1) Orientation Fields</w:t>
      </w:r>
    </w:p>
    <w:p w:rsidR="00E7396B" w:rsidRDefault="00E7396B" w:rsidP="00AD568B">
      <w:r w:rsidRPr="00E7396B">
        <w:rPr>
          <w:noProof/>
        </w:rPr>
        <w:drawing>
          <wp:anchor distT="0" distB="0" distL="114300" distR="114300" simplePos="0" relativeHeight="251660288" behindDoc="0" locked="0" layoutInCell="1" allowOverlap="1" wp14:anchorId="11A1EC30" wp14:editId="0BEE9E85">
            <wp:simplePos x="0" y="0"/>
            <wp:positionH relativeFrom="column">
              <wp:posOffset>4284345</wp:posOffset>
            </wp:positionH>
            <wp:positionV relativeFrom="paragraph">
              <wp:posOffset>327025</wp:posOffset>
            </wp:positionV>
            <wp:extent cx="1891665" cy="1786255"/>
            <wp:effectExtent l="152400" t="152400" r="356235" b="366395"/>
            <wp:wrapSquare wrapText="bothSides"/>
            <wp:docPr id="4" name="Picture 4" descr="\\filer1.egr.msu.edu\cifs.homedir\My Documents\Project 2\Answers for 1\Imag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filer1.egr.msu.edu\cifs.homedir\My Documents\Project 2\Answers for 1\Image3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2" t="5095" r="13040" b="12316"/>
                    <a:stretch/>
                  </pic:blipFill>
                  <pic:spPr bwMode="auto">
                    <a:xfrm>
                      <a:off x="0" y="0"/>
                      <a:ext cx="1891665" cy="1786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Image 1</w:t>
      </w:r>
      <w:r>
        <w:tab/>
      </w:r>
      <w:r>
        <w:tab/>
      </w:r>
      <w:r>
        <w:tab/>
        <w:t xml:space="preserve">             Image 2</w:t>
      </w:r>
      <w:r>
        <w:tab/>
      </w:r>
      <w:r>
        <w:tab/>
      </w:r>
      <w:r>
        <w:tab/>
      </w:r>
      <w:r>
        <w:tab/>
        <w:t xml:space="preserve">      Image 3</w:t>
      </w:r>
    </w:p>
    <w:p w:rsidR="00E7396B" w:rsidRDefault="00E7396B" w:rsidP="00AD568B">
      <w:r w:rsidRPr="002C4B1B">
        <w:rPr>
          <w:noProof/>
        </w:rPr>
        <w:drawing>
          <wp:anchor distT="0" distB="0" distL="114300" distR="114300" simplePos="0" relativeHeight="251659264" behindDoc="0" locked="0" layoutInCell="1" allowOverlap="1" wp14:anchorId="3ABF6BDD" wp14:editId="5C99D447">
            <wp:simplePos x="0" y="0"/>
            <wp:positionH relativeFrom="column">
              <wp:posOffset>2232822</wp:posOffset>
            </wp:positionH>
            <wp:positionV relativeFrom="paragraph">
              <wp:posOffset>165573</wp:posOffset>
            </wp:positionV>
            <wp:extent cx="1907540" cy="1797685"/>
            <wp:effectExtent l="152400" t="152400" r="359410" b="354965"/>
            <wp:wrapSquare wrapText="bothSides"/>
            <wp:docPr id="2" name="Picture 2" descr="\\filer1.egr.msu.edu\cifs.homedir\My Documents\Project 2\Answers for 1\Ima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filer1.egr.msu.edu\cifs.homedir\My Documents\Project 2\Answers for 1\Image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6" t="4670" r="13040" b="12093"/>
                    <a:stretch/>
                  </pic:blipFill>
                  <pic:spPr bwMode="auto">
                    <a:xfrm>
                      <a:off x="0" y="0"/>
                      <a:ext cx="1907540" cy="1797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D568B">
        <w:rPr>
          <w:noProof/>
        </w:rPr>
        <w:drawing>
          <wp:anchor distT="0" distB="0" distL="114300" distR="114300" simplePos="0" relativeHeight="251658240" behindDoc="0" locked="0" layoutInCell="1" allowOverlap="1" wp14:anchorId="14717D37" wp14:editId="60DD5D27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1932940" cy="1807210"/>
            <wp:effectExtent l="152400" t="152400" r="353060" b="364490"/>
            <wp:wrapSquare wrapText="bothSides"/>
            <wp:docPr id="1" name="Picture 1" descr="\\filer1.egr.msu.edu\cifs.homedir\My Documents\Project 2\Answers for 1\Imag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filer1.egr.msu.edu\cifs.homedir\My Documents\Project 2\Answers for 1\Image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2" t="5094" r="12691" b="12331"/>
                    <a:stretch/>
                  </pic:blipFill>
                  <pic:spPr bwMode="auto">
                    <a:xfrm>
                      <a:off x="0" y="0"/>
                      <a:ext cx="1932940" cy="1807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7396B" w:rsidRDefault="0024125C" w:rsidP="00AD568B">
      <w:r w:rsidRPr="00743698">
        <w:rPr>
          <w:noProof/>
        </w:rPr>
        <w:drawing>
          <wp:anchor distT="0" distB="0" distL="114300" distR="114300" simplePos="0" relativeHeight="251665408" behindDoc="0" locked="0" layoutInCell="1" allowOverlap="1" wp14:anchorId="73E2C1F4" wp14:editId="5D37ADC4">
            <wp:simplePos x="0" y="0"/>
            <wp:positionH relativeFrom="column">
              <wp:posOffset>4135755</wp:posOffset>
            </wp:positionH>
            <wp:positionV relativeFrom="paragraph">
              <wp:posOffset>2365375</wp:posOffset>
            </wp:positionV>
            <wp:extent cx="1934210" cy="1818005"/>
            <wp:effectExtent l="0" t="0" r="8890" b="0"/>
            <wp:wrapSquare wrapText="bothSides"/>
            <wp:docPr id="9" name="Picture 9" descr="\\filer1.egr.msu.edu\cifs.homedir\My Documents\Project 2\Answers for 1\Imag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filer1.egr.msu.edu\cifs.homedir\My Documents\Project 2\Answers for 1\Image8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6" t="5095" r="12682" b="11894"/>
                    <a:stretch/>
                  </pic:blipFill>
                  <pic:spPr bwMode="auto">
                    <a:xfrm>
                      <a:off x="0" y="0"/>
                      <a:ext cx="19342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698">
        <w:rPr>
          <w:noProof/>
        </w:rPr>
        <w:drawing>
          <wp:anchor distT="0" distB="0" distL="114300" distR="114300" simplePos="0" relativeHeight="251664384" behindDoc="0" locked="0" layoutInCell="1" allowOverlap="1" wp14:anchorId="3C12296C" wp14:editId="1FCBD952">
            <wp:simplePos x="0" y="0"/>
            <wp:positionH relativeFrom="margin">
              <wp:posOffset>1083945</wp:posOffset>
            </wp:positionH>
            <wp:positionV relativeFrom="paragraph">
              <wp:posOffset>2322830</wp:posOffset>
            </wp:positionV>
            <wp:extent cx="1986915" cy="1860550"/>
            <wp:effectExtent l="152400" t="152400" r="356235" b="368300"/>
            <wp:wrapSquare wrapText="bothSides"/>
            <wp:docPr id="8" name="Picture 8" descr="\\filer1.egr.msu.edu\cifs.homedir\My Documents\Project 2\Answers for 1\Image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filer1.egr.msu.edu\cifs.homedir\My Documents\Project 2\Answers for 1\Image7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6" t="5095" r="13040" b="12316"/>
                    <a:stretch/>
                  </pic:blipFill>
                  <pic:spPr bwMode="auto">
                    <a:xfrm>
                      <a:off x="0" y="0"/>
                      <a:ext cx="1986915" cy="186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36D" w:rsidRPr="0007136D">
        <w:rPr>
          <w:noProof/>
        </w:rPr>
        <w:drawing>
          <wp:anchor distT="0" distB="0" distL="114300" distR="114300" simplePos="0" relativeHeight="251663360" behindDoc="0" locked="0" layoutInCell="1" allowOverlap="1" wp14:anchorId="6A5CE465" wp14:editId="08B2ED15">
            <wp:simplePos x="0" y="0"/>
            <wp:positionH relativeFrom="margin">
              <wp:posOffset>4284345</wp:posOffset>
            </wp:positionH>
            <wp:positionV relativeFrom="paragraph">
              <wp:posOffset>334645</wp:posOffset>
            </wp:positionV>
            <wp:extent cx="1897380" cy="1743710"/>
            <wp:effectExtent l="152400" t="152400" r="369570" b="370840"/>
            <wp:wrapSquare wrapText="bothSides"/>
            <wp:docPr id="7" name="Picture 7" descr="\\filer1.egr.msu.edu\cifs.homedir\My Documents\Project 2\Answers for 1\Image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filer1.egr.msu.edu\cifs.homedir\My Documents\Project 2\Answers for 1\Image6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8" t="5519" r="12504" b="12737"/>
                    <a:stretch/>
                  </pic:blipFill>
                  <pic:spPr bwMode="auto">
                    <a:xfrm>
                      <a:off x="0" y="0"/>
                      <a:ext cx="1897380" cy="1743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36D">
        <w:t xml:space="preserve">     Image 4   </w:t>
      </w:r>
      <w:r w:rsidR="0007136D">
        <w:tab/>
      </w:r>
      <w:r w:rsidR="0007136D">
        <w:tab/>
      </w:r>
      <w:r w:rsidR="0007136D">
        <w:tab/>
        <w:t xml:space="preserve">            Image 5  </w:t>
      </w:r>
      <w:r w:rsidR="0007136D">
        <w:tab/>
      </w:r>
      <w:r w:rsidR="0007136D">
        <w:tab/>
        <w:t xml:space="preserve">   </w:t>
      </w:r>
      <w:r w:rsidR="0007136D">
        <w:tab/>
      </w:r>
      <w:r w:rsidR="0007136D">
        <w:tab/>
        <w:t xml:space="preserve">      Image 6</w:t>
      </w:r>
    </w:p>
    <w:p w:rsidR="00E7396B" w:rsidRDefault="0007136D" w:rsidP="00AD568B">
      <w:r w:rsidRPr="0007136D">
        <w:rPr>
          <w:noProof/>
        </w:rPr>
        <w:drawing>
          <wp:anchor distT="0" distB="0" distL="114300" distR="114300" simplePos="0" relativeHeight="251662336" behindDoc="0" locked="0" layoutInCell="1" allowOverlap="1" wp14:anchorId="533DF1CE" wp14:editId="0A724800">
            <wp:simplePos x="0" y="0"/>
            <wp:positionH relativeFrom="margin">
              <wp:posOffset>2211070</wp:posOffset>
            </wp:positionH>
            <wp:positionV relativeFrom="paragraph">
              <wp:posOffset>164465</wp:posOffset>
            </wp:positionV>
            <wp:extent cx="1875155" cy="1767205"/>
            <wp:effectExtent l="152400" t="152400" r="353695" b="366395"/>
            <wp:wrapSquare wrapText="bothSides"/>
            <wp:docPr id="6" name="Picture 6" descr="\\filer1.egr.msu.edu\cifs.homedir\My Documents\Project 2\Answers for 1\Imag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filer1.egr.msu.edu\cifs.homedir\My Documents\Project 2\Answers for 1\Image5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6" t="4882" r="12860" b="12105"/>
                    <a:stretch/>
                  </pic:blipFill>
                  <pic:spPr bwMode="auto">
                    <a:xfrm>
                      <a:off x="0" y="0"/>
                      <a:ext cx="1875155" cy="176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96B">
        <w:rPr>
          <w:noProof/>
        </w:rPr>
        <w:drawing>
          <wp:anchor distT="0" distB="0" distL="114300" distR="114300" simplePos="0" relativeHeight="251661312" behindDoc="0" locked="0" layoutInCell="1" allowOverlap="1" wp14:anchorId="5D40EB82" wp14:editId="1E97CD52">
            <wp:simplePos x="0" y="0"/>
            <wp:positionH relativeFrom="margin">
              <wp:align>left</wp:align>
            </wp:positionH>
            <wp:positionV relativeFrom="paragraph">
              <wp:posOffset>164303</wp:posOffset>
            </wp:positionV>
            <wp:extent cx="1871330" cy="1767824"/>
            <wp:effectExtent l="152400" t="152400" r="358140" b="366395"/>
            <wp:wrapSquare wrapText="bothSides"/>
            <wp:docPr id="5" name="Picture 5" descr="\\filer1.egr.msu.edu\cifs.homedir\My Documents\Project 2\Answers for 1\Image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filer1.egr.msu.edu\cifs.homedir\My Documents\Project 2\Answers for 1\Image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6" t="4882" r="13039" b="11890"/>
                    <a:stretch/>
                  </pic:blipFill>
                  <pic:spPr bwMode="auto">
                    <a:xfrm>
                      <a:off x="0" y="0"/>
                      <a:ext cx="1871330" cy="17678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7396B" w:rsidRDefault="00743698" w:rsidP="00AD568B">
      <w:r>
        <w:t xml:space="preserve">     Image 7         </w:t>
      </w:r>
      <w:r w:rsidR="0024125C">
        <w:t xml:space="preserve">                       </w:t>
      </w:r>
      <w:r>
        <w:t xml:space="preserve">Image 8 </w:t>
      </w:r>
    </w:p>
    <w:p w:rsidR="00743698" w:rsidRDefault="00743698" w:rsidP="00AD568B">
      <w:r>
        <w:t xml:space="preserve"> </w:t>
      </w:r>
    </w:p>
    <w:p w:rsidR="00AD568B" w:rsidRDefault="00AD568B" w:rsidP="00AD568B"/>
    <w:p w:rsidR="00E7396B" w:rsidRDefault="00E7396B" w:rsidP="00AD568B"/>
    <w:p w:rsidR="00E7396B" w:rsidRDefault="00E7396B" w:rsidP="00AD568B"/>
    <w:p w:rsidR="00E7396B" w:rsidRDefault="00E7396B" w:rsidP="00AD568B"/>
    <w:p w:rsidR="00E7396B" w:rsidRDefault="00E7396B" w:rsidP="00AD568B"/>
    <w:p w:rsidR="00E7396B" w:rsidRDefault="00E7396B" w:rsidP="00AD568B"/>
    <w:p w:rsidR="00E7396B" w:rsidRDefault="00E7396B" w:rsidP="00AD568B"/>
    <w:p w:rsidR="0007136D" w:rsidRDefault="0007136D" w:rsidP="00AD568B"/>
    <w:p w:rsidR="0007136D" w:rsidRDefault="0007136D" w:rsidP="00AD568B"/>
    <w:p w:rsidR="0007136D" w:rsidRDefault="0024125C" w:rsidP="00AD568B">
      <w:r>
        <w:lastRenderedPageBreak/>
        <w:t xml:space="preserve">Image 9     </w:t>
      </w:r>
      <w:r>
        <w:tab/>
      </w:r>
      <w:r>
        <w:tab/>
      </w:r>
      <w:r>
        <w:tab/>
      </w:r>
      <w:r>
        <w:tab/>
      </w:r>
      <w:r>
        <w:tab/>
        <w:t xml:space="preserve">    Image 10 </w:t>
      </w:r>
    </w:p>
    <w:p w:rsidR="0007136D" w:rsidRDefault="0024125C" w:rsidP="00AD568B">
      <w:r w:rsidRPr="0024125C">
        <w:rPr>
          <w:noProof/>
        </w:rPr>
        <w:drawing>
          <wp:anchor distT="0" distB="0" distL="114300" distR="114300" simplePos="0" relativeHeight="251667456" behindDoc="0" locked="0" layoutInCell="1" allowOverlap="1" wp14:anchorId="1B3B8A9D" wp14:editId="564175FC">
            <wp:simplePos x="0" y="0"/>
            <wp:positionH relativeFrom="page">
              <wp:posOffset>3773494</wp:posOffset>
            </wp:positionH>
            <wp:positionV relativeFrom="paragraph">
              <wp:posOffset>162338</wp:posOffset>
            </wp:positionV>
            <wp:extent cx="2073275" cy="1972945"/>
            <wp:effectExtent l="152400" t="152400" r="365125" b="370205"/>
            <wp:wrapSquare wrapText="bothSides"/>
            <wp:docPr id="11" name="Picture 11" descr="\\filer1.egr.msu.edu\cifs.homedir\My Documents\Project 2\Answers for 1\Image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filer1.egr.msu.edu\cifs.homedir\My Documents\Project 2\Answers for 1\Image1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3" t="4882" r="12860" b="11680"/>
                    <a:stretch/>
                  </pic:blipFill>
                  <pic:spPr bwMode="auto">
                    <a:xfrm>
                      <a:off x="0" y="0"/>
                      <a:ext cx="2073275" cy="197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25C">
        <w:rPr>
          <w:noProof/>
        </w:rPr>
        <w:drawing>
          <wp:anchor distT="0" distB="0" distL="114300" distR="114300" simplePos="0" relativeHeight="251666432" behindDoc="0" locked="0" layoutInCell="1" allowOverlap="1" wp14:anchorId="3F7939C1" wp14:editId="28A98080">
            <wp:simplePos x="0" y="0"/>
            <wp:positionH relativeFrom="margin">
              <wp:align>left</wp:align>
            </wp:positionH>
            <wp:positionV relativeFrom="paragraph">
              <wp:posOffset>162339</wp:posOffset>
            </wp:positionV>
            <wp:extent cx="2083435" cy="1972945"/>
            <wp:effectExtent l="152400" t="152400" r="354965" b="370205"/>
            <wp:wrapSquare wrapText="bothSides"/>
            <wp:docPr id="10" name="Picture 10" descr="\\filer1.egr.msu.edu\cifs.homedir\My Documents\Project 2\Answers for 1\Image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filer1.egr.msu.edu\cifs.homedir\My Documents\Project 2\Answers for 1\Image9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6" t="5095" r="13220" b="11889"/>
                    <a:stretch/>
                  </pic:blipFill>
                  <pic:spPr bwMode="auto">
                    <a:xfrm>
                      <a:off x="0" y="0"/>
                      <a:ext cx="2083435" cy="197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7136D" w:rsidRDefault="0007136D" w:rsidP="00AD568B"/>
    <w:p w:rsidR="0007136D" w:rsidRDefault="0007136D" w:rsidP="00AD568B"/>
    <w:p w:rsidR="0007136D" w:rsidRDefault="0007136D" w:rsidP="00AD568B"/>
    <w:p w:rsidR="0007136D" w:rsidRDefault="0007136D" w:rsidP="00AD568B"/>
    <w:p w:rsidR="0007136D" w:rsidRDefault="0007136D" w:rsidP="00AD568B"/>
    <w:p w:rsidR="0007136D" w:rsidRDefault="0007136D" w:rsidP="00AD568B"/>
    <w:p w:rsidR="0007136D" w:rsidRDefault="0007136D" w:rsidP="00AD568B"/>
    <w:p w:rsidR="0007136D" w:rsidRDefault="0007136D" w:rsidP="00AD568B"/>
    <w:p w:rsidR="0024125C" w:rsidRDefault="0024125C" w:rsidP="00AD568B"/>
    <w:p w:rsidR="0024125C" w:rsidRDefault="0024125C" w:rsidP="00AD568B"/>
    <w:p w:rsidR="0024125C" w:rsidRDefault="0024125C" w:rsidP="00AD568B"/>
    <w:p w:rsidR="0024125C" w:rsidRDefault="0024125C" w:rsidP="00AD568B"/>
    <w:p w:rsidR="0024125C" w:rsidRDefault="0024125C" w:rsidP="00AD568B"/>
    <w:p w:rsidR="0024125C" w:rsidRDefault="0024125C" w:rsidP="00AD568B"/>
    <w:p w:rsidR="0024125C" w:rsidRDefault="0024125C" w:rsidP="00AD568B">
      <w:r>
        <w:t xml:space="preserve">Code: </w:t>
      </w:r>
    </w:p>
    <w:p w:rsidR="0024125C" w:rsidRDefault="0024125C" w:rsidP="00AD568B"/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Question 1 Orientation Filed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'user001_1.gif'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'user002_1.gif'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'user003_1.gif'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'user004_1.gif'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'user005_1.gif'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'user006_1.gif'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'user007_1.gif'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'user008_1.gif'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A020F0"/>
          <w:sz w:val="20"/>
          <w:szCs w:val="20"/>
        </w:rPr>
        <w:t>'user009_1.gif'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'user010_1.gif'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1:sizeArray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ImageOrientationPicture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125C" w:rsidRDefault="0024125C" w:rsidP="00AD568B"/>
    <w:p w:rsidR="0024125C" w:rsidRDefault="0024125C" w:rsidP="00AD568B"/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ImageOrientationPicture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Image 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%UNTITLED2 Summary of this function goes here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double(Image);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sobel_x_filter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[-1 0 1;-2 0 2;-1 0 1];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sobel_y_filter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sobel_x_img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Image,sobel_x_filter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sobel_y_img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Image,sobel_y_filter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size(Image);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column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 = row - 9;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column = column - 9;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orientation_array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1:(row)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1:(column)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sobel_x_img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:(i+8),j:(j+8));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sobel_y_img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:(i+8),j:(j+8));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theta = Orientation(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sobel_x_t,sobel_y_t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orientation_array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(i+4,j+4) = theta;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Image,orientation_array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24125C" w:rsidRDefault="0024125C" w:rsidP="00AD568B"/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Call this function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drawOrientation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where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is the image matrix and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 is the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orientation field matrix. This function displays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as a set of quivers on image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'.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Author: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Ross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Last Modified: 10 Oct 2006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nr,nc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hblksz:blksz:nr-hblksz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hblksz:blksz:nc-hblksz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X(:);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Y(:);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=1:size(X)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v_ofield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h=quiver(Y, X, V', U');</w:t>
      </w:r>
    </w:p>
    <w:p w:rsidR="0024125C" w:rsidRDefault="0024125C" w:rsidP="00000F2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 1 1]);</w:t>
      </w:r>
    </w:p>
    <w:p w:rsidR="0024125C" w:rsidRDefault="0024125C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000F24" w:rsidRDefault="00000F24" w:rsidP="0024125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BF198C" w:rsidRDefault="00BF198C" w:rsidP="00000F24">
      <w:pPr>
        <w:rPr>
          <w:rFonts w:ascii="Courier New" w:hAnsi="Courier New" w:cs="Courier New"/>
          <w:sz w:val="24"/>
          <w:szCs w:val="24"/>
        </w:rPr>
      </w:pPr>
    </w:p>
    <w:p w:rsidR="0024125C" w:rsidRDefault="00000F24" w:rsidP="00000F24">
      <w:r>
        <w:t>2) RANSAC Algorithm</w:t>
      </w:r>
    </w:p>
    <w:p w:rsidR="00000F24" w:rsidRDefault="00BF198C" w:rsidP="00000F24">
      <w:r>
        <w:t>Table In the Next 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2"/>
        <w:gridCol w:w="2283"/>
        <w:gridCol w:w="990"/>
        <w:gridCol w:w="990"/>
        <w:gridCol w:w="2070"/>
        <w:gridCol w:w="805"/>
      </w:tblGrid>
      <w:tr w:rsidR="00000F24" w:rsidTr="00000F24">
        <w:tc>
          <w:tcPr>
            <w:tcW w:w="2212" w:type="dxa"/>
          </w:tcPr>
          <w:p w:rsidR="00000F24" w:rsidRPr="00000F24" w:rsidRDefault="00000F24" w:rsidP="00000F24">
            <w:pPr>
              <w:rPr>
                <w:b/>
              </w:rPr>
            </w:pPr>
            <w:r w:rsidRPr="00000F24">
              <w:rPr>
                <w:b/>
              </w:rPr>
              <w:lastRenderedPageBreak/>
              <w:t>'File 1'</w:t>
            </w:r>
          </w:p>
        </w:tc>
        <w:tc>
          <w:tcPr>
            <w:tcW w:w="2283" w:type="dxa"/>
          </w:tcPr>
          <w:p w:rsidR="00000F24" w:rsidRPr="00000F24" w:rsidRDefault="00000F24" w:rsidP="00000F24">
            <w:pPr>
              <w:rPr>
                <w:b/>
              </w:rPr>
            </w:pPr>
            <w:r w:rsidRPr="00000F24">
              <w:rPr>
                <w:b/>
              </w:rPr>
              <w:t>'File 2'</w:t>
            </w:r>
          </w:p>
        </w:tc>
        <w:tc>
          <w:tcPr>
            <w:tcW w:w="990" w:type="dxa"/>
          </w:tcPr>
          <w:p w:rsidR="00000F24" w:rsidRPr="00000F24" w:rsidRDefault="00000F24" w:rsidP="00000F24">
            <w:pPr>
              <w:rPr>
                <w:b/>
              </w:rPr>
            </w:pPr>
            <w:r w:rsidRPr="00000F24">
              <w:rPr>
                <w:b/>
              </w:rPr>
              <w:t>'Delta X'</w:t>
            </w:r>
          </w:p>
        </w:tc>
        <w:tc>
          <w:tcPr>
            <w:tcW w:w="990" w:type="dxa"/>
          </w:tcPr>
          <w:p w:rsidR="00000F24" w:rsidRPr="00000F24" w:rsidRDefault="00000F24" w:rsidP="00000F24">
            <w:pPr>
              <w:rPr>
                <w:b/>
              </w:rPr>
            </w:pPr>
            <w:r w:rsidRPr="00000F24">
              <w:rPr>
                <w:b/>
              </w:rPr>
              <w:t>'Delta Y'</w:t>
            </w:r>
          </w:p>
        </w:tc>
        <w:tc>
          <w:tcPr>
            <w:tcW w:w="2070" w:type="dxa"/>
          </w:tcPr>
          <w:p w:rsidR="00000F24" w:rsidRPr="00000F24" w:rsidRDefault="00000F24" w:rsidP="00000F24">
            <w:pPr>
              <w:rPr>
                <w:b/>
              </w:rPr>
            </w:pPr>
            <w:r w:rsidRPr="00000F24">
              <w:rPr>
                <w:b/>
              </w:rPr>
              <w:t>'Theta'</w:t>
            </w:r>
          </w:p>
        </w:tc>
        <w:tc>
          <w:tcPr>
            <w:tcW w:w="805" w:type="dxa"/>
          </w:tcPr>
          <w:p w:rsidR="00000F24" w:rsidRPr="00000F24" w:rsidRDefault="00000F24" w:rsidP="00000F24">
            <w:pPr>
              <w:rPr>
                <w:b/>
              </w:rPr>
            </w:pPr>
            <w:r w:rsidRPr="00000F24">
              <w:rPr>
                <w:b/>
              </w:rPr>
              <w:t>'Total'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-65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-6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0.052359877559829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19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-195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-56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5.75958653158129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-29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-1.15191730631626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-96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117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-2.89724655831059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14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-117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-247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4.55530934770520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11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-241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-63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4.13643032722656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-36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-46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-0.4886</w:t>
            </w:r>
            <w:r w:rsidR="00BF198C">
              <w:t>9219055841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0.994837673636768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10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-241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3.26376570122940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-86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-196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5.32325421858271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-105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10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5.65486677646163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-112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-113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-0.31415926535897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39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-28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-1.51843644923507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-96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30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-0.12</w:t>
            </w:r>
            <w:r w:rsidR="00BF198C">
              <w:t>217304763960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28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-38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-0.43633231299858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-85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-305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3.08923277602996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10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'user001_2.minpoints'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-72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-56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3.54301838154849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11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0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38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-84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-0.24434609527920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18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-9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33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1.23918376891597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16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55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-76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0.785398163397448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63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-14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-1.18682389135614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15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125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-214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4.66002910282486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14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-10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218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-1.20427718387609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14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69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45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-2.72271363311115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18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-94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0.087266462599716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16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-4.29350995990605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34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17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-0.68067840827778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17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61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-0.06981317007977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14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'user002_2.minpoints'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9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-5.25344104850293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17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0.069813170079773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27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-208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-78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2.51327412287183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16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232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2.93215314335047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20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259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203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-2.44346095279206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14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31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86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0.558505360638186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18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162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-161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-1.37881010907552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15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142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-43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-5.65486677646163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17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-21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75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-1.76278254451427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15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'user003_2.minpoints'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54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-54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4.90437519810407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64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-44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0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30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49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-3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-0.05235987755982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11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'user004_1.minpoints'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127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42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1.25663706143592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12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6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-327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-3.00196631343025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'user004_2.minpoints'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-40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22</w:t>
            </w:r>
          </w:p>
        </w:tc>
        <w:tc>
          <w:tcPr>
            <w:tcW w:w="2070" w:type="dxa"/>
          </w:tcPr>
          <w:p w:rsidR="00000F24" w:rsidRPr="00F31D50" w:rsidRDefault="00BF198C" w:rsidP="00000F24">
            <w:r>
              <w:t>0.052359877559829</w:t>
            </w:r>
          </w:p>
        </w:tc>
        <w:tc>
          <w:tcPr>
            <w:tcW w:w="805" w:type="dxa"/>
          </w:tcPr>
          <w:p w:rsidR="00000F24" w:rsidRPr="00F31D50" w:rsidRDefault="00000F24" w:rsidP="00000F24">
            <w:r w:rsidRPr="00F31D50">
              <w:t>13</w:t>
            </w:r>
          </w:p>
        </w:tc>
      </w:tr>
      <w:tr w:rsidR="00000F24" w:rsidTr="00000F24">
        <w:tc>
          <w:tcPr>
            <w:tcW w:w="2212" w:type="dxa"/>
          </w:tcPr>
          <w:p w:rsidR="00000F24" w:rsidRPr="00F31D50" w:rsidRDefault="00000F24" w:rsidP="00000F24">
            <w:r w:rsidRPr="00F31D50">
              <w:t>'user005_1.minpoints'</w:t>
            </w:r>
          </w:p>
        </w:tc>
        <w:tc>
          <w:tcPr>
            <w:tcW w:w="2283" w:type="dxa"/>
          </w:tcPr>
          <w:p w:rsidR="00000F24" w:rsidRPr="00F31D50" w:rsidRDefault="00000F24" w:rsidP="00000F24">
            <w:r w:rsidRPr="00F31D50">
              <w:t>'user005_2.minpoints'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-75</w:t>
            </w:r>
          </w:p>
        </w:tc>
        <w:tc>
          <w:tcPr>
            <w:tcW w:w="990" w:type="dxa"/>
          </w:tcPr>
          <w:p w:rsidR="00000F24" w:rsidRPr="00F31D50" w:rsidRDefault="00000F24" w:rsidP="00000F24">
            <w:r w:rsidRPr="00F31D50">
              <w:t>97</w:t>
            </w:r>
          </w:p>
        </w:tc>
        <w:tc>
          <w:tcPr>
            <w:tcW w:w="2070" w:type="dxa"/>
          </w:tcPr>
          <w:p w:rsidR="00000F24" w:rsidRPr="00F31D50" w:rsidRDefault="00000F24" w:rsidP="00000F24">
            <w:r w:rsidRPr="00F31D50">
              <w:t>0</w:t>
            </w:r>
          </w:p>
        </w:tc>
        <w:tc>
          <w:tcPr>
            <w:tcW w:w="805" w:type="dxa"/>
          </w:tcPr>
          <w:p w:rsidR="00000F24" w:rsidRDefault="00000F24" w:rsidP="00000F24">
            <w:r w:rsidRPr="00F31D50">
              <w:t>23</w:t>
            </w:r>
          </w:p>
        </w:tc>
      </w:tr>
    </w:tbl>
    <w:p w:rsidR="00000F24" w:rsidRDefault="00000F24" w:rsidP="00000F24"/>
    <w:p w:rsidR="00E7396B" w:rsidRDefault="00000F24" w:rsidP="00AD568B">
      <w:r>
        <w:t>Code: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RANSAC Algorithm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minutiaArray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'user001_1.minpoints'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'user001_2.minpoints'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'user002_1.minpoints'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'user002_2.minpoints'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'user003_1.minpoints'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'user003_2.minpoints'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'user004_1.minpoints'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'user004_2.minpoints'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'user005_1.minpoints'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'user005_2.minpoints'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minutiaArray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'File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'File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'Delta 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'Delta 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'Theta'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'Total'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1:lenMin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i+1: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lenMin</w:t>
      </w:r>
      <w:proofErr w:type="spellEnd"/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file1 = 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minutiaArray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file2 = char(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minutiaArray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(1,j));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values = RANSAC(file1,file2);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valueTable;values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%d, j: %d\n',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j + 1;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Results are: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AD568B"/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RANSAC( f1, f2 )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size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zeros(size,10);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1:lenM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1:lenN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(i,3);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(j,3);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Po;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deg2rad(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1:lenM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X Prime values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Px+changeX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(k,2) =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Py+changeY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count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0;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Tables values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(pos,6)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(pos,7)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 1:lenN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Radius values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tolerance = 11;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Only one in the small box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distance = 0;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index = 0;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1:sizeP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(m,1);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distance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((x2 - x1)^2 + (y2 - y1)^2);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 &lt; tolerance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-1 &amp;&amp;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distance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onevalue</w:t>
      </w:r>
      <w:proofErr w:type="spellEnd"/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distance;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index = n;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distance &lt; tolerance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distance;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index = n;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(pos,8) = distance;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-1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(index,:) = [];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 = count + 1;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(pos,9) = count;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(pos,10) = (count^2)/size * 100;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sortrows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(Cor,9);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(size,5);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(size,6);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(size,7);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(size,9);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{f1, f2,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0F24" w:rsidRDefault="00000F24" w:rsidP="00000F2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F24" w:rsidRDefault="00000F24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3) FFT and Ridges</w:t>
      </w: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@ 0</w:t>
      </w:r>
    </w:p>
    <w:p w:rsidR="0096137C" w:rsidRDefault="0096137C" w:rsidP="0096137C">
      <w:r w:rsidRPr="0096137C">
        <w:rPr>
          <w:noProof/>
        </w:rPr>
        <w:drawing>
          <wp:inline distT="0" distB="0" distL="0" distR="0">
            <wp:extent cx="2147777" cy="2124115"/>
            <wp:effectExtent l="152400" t="152400" r="367030" b="352425"/>
            <wp:docPr id="12" name="Picture 12" descr="\\filer1.egr.msu.edu\cifs.homedir\My Documents\Project 2\Answer for 2\Image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filer1.egr.msu.edu\cifs.homedir\My Documents\Project 2\Answer for 2\Image 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4" t="7628" r="18807" b="17486"/>
                    <a:stretch/>
                  </pic:blipFill>
                  <pic:spPr bwMode="auto">
                    <a:xfrm>
                      <a:off x="0" y="0"/>
                      <a:ext cx="2184433" cy="2160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137C">
        <w:rPr>
          <w:noProof/>
        </w:rPr>
        <w:drawing>
          <wp:inline distT="0" distB="0" distL="0" distR="0">
            <wp:extent cx="2711302" cy="2681432"/>
            <wp:effectExtent l="152400" t="152400" r="356235" b="367030"/>
            <wp:docPr id="13" name="Picture 13" descr="\\filer1.egr.msu.edu\cifs.homedir\My Documents\Project 2\Answer for 2\FFT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\filer1.egr.msu.edu\cifs.homedir\My Documents\Project 2\Answer for 2\FFT 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5" t="7345" r="18339" b="17213"/>
                    <a:stretch/>
                  </pic:blipFill>
                  <pic:spPr bwMode="auto">
                    <a:xfrm>
                      <a:off x="0" y="0"/>
                      <a:ext cx="2781431" cy="2750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@ 45</w:t>
      </w: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6137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8635E09" wp14:editId="071B36B8">
            <wp:extent cx="1924395" cy="1924493"/>
            <wp:effectExtent l="152400" t="152400" r="361950" b="361950"/>
            <wp:docPr id="15" name="Picture 15" descr="\\filer1.egr.msu.edu\cifs.homedir\My Documents\Project 2\Answer for 2\FFT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filer1.egr.msu.edu\cifs.homedir\My Documents\Project 2\Answer for 2\FFT 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3" t="7064" r="18580" b="17502"/>
                    <a:stretch/>
                  </pic:blipFill>
                  <pic:spPr bwMode="auto">
                    <a:xfrm>
                      <a:off x="0" y="0"/>
                      <a:ext cx="1998289" cy="1998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137C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156683</wp:posOffset>
            </wp:positionV>
            <wp:extent cx="1892300" cy="1878330"/>
            <wp:effectExtent l="152400" t="152400" r="355600" b="369570"/>
            <wp:wrapSquare wrapText="bothSides"/>
            <wp:docPr id="14" name="Picture 14" descr="\\filer1.egr.msu.edu\cifs.homedir\My Documents\Project 2\Answer for 2\Imag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\filer1.egr.msu.edu\cifs.homedir\My Documents\Project 2\Answer for 2\Image 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7" t="6780" r="18347" b="17785"/>
                    <a:stretch/>
                  </pic:blipFill>
                  <pic:spPr bwMode="auto">
                    <a:xfrm>
                      <a:off x="0" y="0"/>
                      <a:ext cx="1892300" cy="187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D7C" w:rsidRDefault="00997D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@ 90</w:t>
      </w:r>
    </w:p>
    <w:p w:rsidR="0096137C" w:rsidRDefault="00997D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6137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49F954E" wp14:editId="492F9E10">
            <wp:extent cx="1935125" cy="1957420"/>
            <wp:effectExtent l="152400" t="152400" r="370205" b="367030"/>
            <wp:docPr id="16" name="Picture 16" descr="\\filer1.egr.msu.edu\cifs.homedir\My Documents\Project 2\Answer for 2\Image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\filer1.egr.msu.edu\cifs.homedir\My Documents\Project 2\Answer for 2\Image 3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1" t="7063" r="18813" b="17210"/>
                    <a:stretch/>
                  </pic:blipFill>
                  <pic:spPr bwMode="auto">
                    <a:xfrm>
                      <a:off x="0" y="0"/>
                      <a:ext cx="1956820" cy="1979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D7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A4AEFDD" wp14:editId="67E0BD09">
            <wp:extent cx="2817628" cy="2807248"/>
            <wp:effectExtent l="0" t="0" r="1905" b="0"/>
            <wp:docPr id="18" name="Picture 18" descr="\\filer1.egr.msu.edu\cifs.homedir\My Documents\Project 2\Answer for 2\FFT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filer1.egr.msu.edu\cifs.homedir\My Documents\Project 2\Answer for 2\FFT 3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5" t="7628" r="19043" b="17213"/>
                    <a:stretch/>
                  </pic:blipFill>
                  <pic:spPr bwMode="auto">
                    <a:xfrm>
                      <a:off x="0" y="0"/>
                      <a:ext cx="2896235" cy="2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@ 135</w:t>
      </w:r>
    </w:p>
    <w:p w:rsidR="00997D7C" w:rsidRDefault="00997D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D7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83E9A95" wp14:editId="74BD3133">
            <wp:extent cx="1917355" cy="1903228"/>
            <wp:effectExtent l="152400" t="152400" r="368935" b="363855"/>
            <wp:docPr id="17" name="Picture 17" descr="\\filer1.egr.msu.edu\cifs.homedir\My Documents\Project 2\Answer for 2\Image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filer1.egr.msu.edu\cifs.homedir\My Documents\Project 2\Answer for 2\Image 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5" t="7628" r="18572" b="17489"/>
                    <a:stretch/>
                  </pic:blipFill>
                  <pic:spPr bwMode="auto">
                    <a:xfrm>
                      <a:off x="0" y="0"/>
                      <a:ext cx="1937484" cy="1923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D7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619AF09" wp14:editId="125CCA15">
            <wp:extent cx="1927790" cy="1935126"/>
            <wp:effectExtent l="152400" t="152400" r="358775" b="370205"/>
            <wp:docPr id="19" name="Picture 19" descr="\\filer1.egr.msu.edu\cifs.homedir\My Documents\Project 2\Answer for 2\FFT 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filer1.egr.msu.edu\cifs.homedir\My Documents\Project 2\Answer for 2\FFT 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9" t="7345" r="19045" b="17216"/>
                    <a:stretch/>
                  </pic:blipFill>
                  <pic:spPr bwMode="auto">
                    <a:xfrm>
                      <a:off x="0" y="0"/>
                      <a:ext cx="1976281" cy="1983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Code: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Ridge pattern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[0, 45, 90, 135];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length(angles);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1:lenAng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Ridge = zeros(300,300);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1:300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1:300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Ridge(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(x,y,deg2rad(angles(z))); 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(Ridge,[]);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fft_imgh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fft2(Ridge);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fft_imgh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+ 1)), []);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137C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w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RidgePattern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x, y, theta )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 Summary of this function goes here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128*cos(2*pi*0.1*(x*cos(theta) + y*sin(theta)));</w:t>
      </w:r>
    </w:p>
    <w:p w:rsidR="0096137C" w:rsidRDefault="0096137C" w:rsidP="0096137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37C" w:rsidRPr="00000F24" w:rsidRDefault="0096137C" w:rsidP="00000F2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sectPr w:rsidR="0096137C" w:rsidRPr="00000F24" w:rsidSect="00E7396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7C" w:rsidRDefault="00997D7C" w:rsidP="00997D7C">
      <w:r>
        <w:separator/>
      </w:r>
    </w:p>
  </w:endnote>
  <w:endnote w:type="continuationSeparator" w:id="0">
    <w:p w:rsidR="00997D7C" w:rsidRDefault="00997D7C" w:rsidP="0099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7C" w:rsidRDefault="00997D7C" w:rsidP="00997D7C">
      <w:r>
        <w:separator/>
      </w:r>
    </w:p>
  </w:footnote>
  <w:footnote w:type="continuationSeparator" w:id="0">
    <w:p w:rsidR="00997D7C" w:rsidRDefault="00997D7C" w:rsidP="00997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7C" w:rsidRDefault="00997D7C">
    <w:pPr>
      <w:pStyle w:val="Header"/>
      <w:jc w:val="right"/>
    </w:pPr>
    <w:r>
      <w:t xml:space="preserve">Meka </w:t>
    </w:r>
    <w:sdt>
      <w:sdtPr>
        <w:id w:val="-1262410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/9</w:t>
        </w:r>
      </w:sdtContent>
    </w:sdt>
  </w:p>
  <w:p w:rsidR="00997D7C" w:rsidRDefault="00997D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8B"/>
    <w:rsid w:val="00000F24"/>
    <w:rsid w:val="0007136D"/>
    <w:rsid w:val="0024125C"/>
    <w:rsid w:val="002C4B1B"/>
    <w:rsid w:val="00743698"/>
    <w:rsid w:val="0096137C"/>
    <w:rsid w:val="00992C19"/>
    <w:rsid w:val="00997D7C"/>
    <w:rsid w:val="00AD568B"/>
    <w:rsid w:val="00BF198C"/>
    <w:rsid w:val="00E7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71E9C-BFC9-429C-9D94-9FB513B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8B"/>
    <w:pPr>
      <w:ind w:left="720"/>
      <w:contextualSpacing/>
    </w:pPr>
  </w:style>
  <w:style w:type="table" w:styleId="TableGrid">
    <w:name w:val="Table Grid"/>
    <w:basedOn w:val="TableNormal"/>
    <w:uiPriority w:val="39"/>
    <w:rsid w:val="00000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D7C"/>
  </w:style>
  <w:style w:type="paragraph" w:styleId="Footer">
    <w:name w:val="footer"/>
    <w:basedOn w:val="Normal"/>
    <w:link w:val="FooterChar"/>
    <w:uiPriority w:val="99"/>
    <w:unhideWhenUsed/>
    <w:rsid w:val="00997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25F8AB6D</Template>
  <TotalTime>50</TotalTime>
  <Pages>9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College of Engineering</Company>
  <LinksUpToDate>false</LinksUpToDate>
  <CharactersWithSpaces>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3</cp:revision>
  <dcterms:created xsi:type="dcterms:W3CDTF">2015-11-19T05:29:00Z</dcterms:created>
  <dcterms:modified xsi:type="dcterms:W3CDTF">2015-11-19T06:19:00Z</dcterms:modified>
</cp:coreProperties>
</file>